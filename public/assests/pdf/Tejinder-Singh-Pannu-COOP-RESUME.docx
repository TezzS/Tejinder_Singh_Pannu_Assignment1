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167"/>
        <w:gridCol w:w="4425"/>
      </w:tblGrid>
      <w:tr w:rsidR="00184664" w:rsidRPr="00A85B6F" w14:paraId="22F507D3" w14:textId="77777777" w:rsidTr="00257FB9">
        <w:trPr>
          <w:trHeight w:val="11922"/>
          <w:jc w:val="center"/>
        </w:trPr>
        <w:tc>
          <w:tcPr>
            <w:tcW w:w="6167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198" w:type="dxa"/>
              <w:tblInd w:w="27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98"/>
            </w:tblGrid>
            <w:tr w:rsidR="00184664" w:rsidRPr="00A85B6F" w14:paraId="20A98108" w14:textId="77777777" w:rsidTr="00610FE5">
              <w:trPr>
                <w:trHeight w:hRule="exact" w:val="3907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55E91268" w14:textId="77777777" w:rsidR="00184664" w:rsidRPr="00A85B6F" w:rsidRDefault="00E95842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42E7A9D573D94D9D519E4A524FAB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3FB0D83C" w14:textId="4C8DF1F3" w:rsidR="00184664" w:rsidRDefault="004F4C77" w:rsidP="00CC7AD0">
                  <w:pPr>
                    <w:pStyle w:val="Heading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C21EAB2" wp14:editId="31927C60">
                            <wp:simplePos x="0" y="0"/>
                            <wp:positionH relativeFrom="column">
                              <wp:posOffset>1856105</wp:posOffset>
                            </wp:positionH>
                            <wp:positionV relativeFrom="paragraph">
                              <wp:posOffset>483235</wp:posOffset>
                            </wp:positionV>
                            <wp:extent cx="1676400" cy="1303020"/>
                            <wp:effectExtent l="0" t="0" r="0" b="0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76400" cy="1303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3"/>
                                    </a:fontRef>
                                  </wps:style>
                                  <wps:txbx>
                                    <w:txbxContent>
                                      <w:p w14:paraId="155D9E50" w14:textId="024D0AEF" w:rsidR="0024194B" w:rsidRDefault="001A19E6" w:rsidP="001A19E6">
                                        <w:pPr>
                                          <w:pStyle w:val="Heading3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jc w:val="left"/>
                                          <w:rPr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lang w:val="en-CA"/>
                                          </w:rPr>
                                          <w:t>C#</w:t>
                                        </w:r>
                                      </w:p>
                                      <w:p w14:paraId="60A91AE9" w14:textId="4E12C50E" w:rsidR="001A19E6" w:rsidRDefault="001A19E6" w:rsidP="001A19E6">
                                        <w:pPr>
                                          <w:pStyle w:val="Heading3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jc w:val="left"/>
                                          <w:rPr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lang w:val="en-CA"/>
                                          </w:rPr>
                                          <w:t>TOOLS SUCH AS-</w:t>
                                        </w:r>
                                      </w:p>
                                      <w:p w14:paraId="411E9B4E" w14:textId="1BC2C71C" w:rsidR="001A19E6" w:rsidRPr="001A19E6" w:rsidRDefault="001A19E6" w:rsidP="001A19E6">
                                        <w:pPr>
                                          <w:pStyle w:val="Heading3"/>
                                          <w:ind w:left="720"/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 xml:space="preserve">Microsoft </w:t>
                                        </w:r>
                                        <w:r w:rsidR="005708BB"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 xml:space="preserve">ffice, Microsoft </w:t>
                                        </w:r>
                                        <w:r w:rsidR="005708BB"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>Visio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>, Balsamiq, SQL developer, Visual Studio</w:t>
                                        </w:r>
                                        <w:r w:rsidR="00CA61C1"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 xml:space="preserve"> and more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C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21EAB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2" o:spid="_x0000_s1026" type="#_x0000_t202" style="position:absolute;left:0;text-align:left;margin-left:146.15pt;margin-top:38.05pt;width:132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" filled="f" stroked="f">
                            <v:textbox>
                              <w:txbxContent>
                                <w:p w14:paraId="155D9E50" w14:textId="024D0AEF" w:rsidR="0024194B" w:rsidRDefault="001A19E6" w:rsidP="001A19E6">
                                  <w:pPr>
                                    <w:pStyle w:val="Heading3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C#</w:t>
                                  </w:r>
                                </w:p>
                                <w:p w14:paraId="60A91AE9" w14:textId="4E12C50E" w:rsidR="001A19E6" w:rsidRDefault="001A19E6" w:rsidP="001A19E6">
                                  <w:pPr>
                                    <w:pStyle w:val="Heading3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TOOLS SUCH AS-</w:t>
                                  </w:r>
                                </w:p>
                                <w:p w14:paraId="411E9B4E" w14:textId="1BC2C71C" w:rsidR="001A19E6" w:rsidRPr="001A19E6" w:rsidRDefault="001A19E6" w:rsidP="001A19E6">
                                  <w:pPr>
                                    <w:pStyle w:val="Heading3"/>
                                    <w:ind w:left="720"/>
                                    <w:jc w:val="left"/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Microsoft </w:t>
                                  </w:r>
                                  <w:r w:rsidR="005708BB"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ffice, Microsoft </w:t>
                                  </w:r>
                                  <w:r w:rsidR="005708BB"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>Visio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>, Balsamiq, SQL developer, Visual Studio</w:t>
                                  </w:r>
                                  <w:r w:rsidR="00CA61C1"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and more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C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E4835">
                    <w:t>I have been a computer geek all my life. Here’s a few skills and programming languages that I acquired in my journey-</w:t>
                  </w:r>
                </w:p>
                <w:p w14:paraId="6D15F4CF" w14:textId="456EF3DB" w:rsidR="004F4C77" w:rsidRDefault="004F4C77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HTML</w:t>
                  </w:r>
                </w:p>
                <w:p w14:paraId="63678C0A" w14:textId="17C465F7" w:rsidR="004F4C77" w:rsidRDefault="004F4C77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CSS</w:t>
                  </w:r>
                </w:p>
                <w:p w14:paraId="648869ED" w14:textId="0B2C9050" w:rsidR="004F4C77" w:rsidRDefault="004F4C77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JAVASCRIPT</w:t>
                  </w:r>
                </w:p>
                <w:p w14:paraId="47A8FAC5" w14:textId="6D1F359F" w:rsidR="004F4C77" w:rsidRDefault="004F4C77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JAVA PROGRAMMING</w:t>
                  </w:r>
                </w:p>
                <w:p w14:paraId="61590FF2" w14:textId="08AFDA5A" w:rsidR="004F4C77" w:rsidRDefault="004F4C77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PYTHON</w:t>
                  </w:r>
                </w:p>
                <w:p w14:paraId="324C4576" w14:textId="5FBCD479" w:rsidR="004F4C77" w:rsidRDefault="001A19E6" w:rsidP="004F4C77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</w:pPr>
                  <w:r>
                    <w:t>DATABASE MANAGEMENT (</w:t>
                  </w:r>
                  <w:r w:rsidR="004F4C77">
                    <w:t>SQL</w:t>
                  </w:r>
                  <w:r>
                    <w:t>)</w:t>
                  </w:r>
                </w:p>
                <w:p w14:paraId="6973F5CC" w14:textId="7C395CFA" w:rsidR="004E4835" w:rsidRPr="00A85B6F" w:rsidRDefault="004E4835" w:rsidP="00CC7AD0">
                  <w:pPr>
                    <w:pStyle w:val="Heading3"/>
                  </w:pPr>
                </w:p>
              </w:tc>
            </w:tr>
            <w:tr w:rsidR="00184664" w:rsidRPr="00A85B6F" w14:paraId="7A3D4CA7" w14:textId="77777777" w:rsidTr="00610FE5">
              <w:trPr>
                <w:trHeight w:val="64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1C7D54B" w14:textId="46275F37" w:rsidR="00184664" w:rsidRPr="004C2398" w:rsidRDefault="005708BB" w:rsidP="00CC7AD0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4C2398">
                    <w:rPr>
                      <w:sz w:val="24"/>
                      <w:szCs w:val="24"/>
                    </w:rPr>
                    <w:t>EXPERIENCE AND CERTIFICATIONS</w:t>
                  </w:r>
                </w:p>
                <w:p w14:paraId="0A4E595E" w14:textId="2C82514B" w:rsidR="00184664" w:rsidRPr="00673FCE" w:rsidRDefault="000F58A9" w:rsidP="00CC7AD0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>Computer Scien</w:t>
                  </w:r>
                  <w:r w:rsidR="00D136C4" w:rsidRPr="00673FCE">
                    <w:rPr>
                      <w:sz w:val="18"/>
                      <w:szCs w:val="18"/>
                    </w:rPr>
                    <w:t>ce tutor</w:t>
                  </w:r>
                  <w:r w:rsidR="00184664" w:rsidRPr="00673FCE">
                    <w:rPr>
                      <w:sz w:val="18"/>
                      <w:szCs w:val="18"/>
                    </w:rPr>
                    <w:t xml:space="preserve"> | </w:t>
                  </w:r>
                  <w:r w:rsidR="00D136C4" w:rsidRPr="00673FCE">
                    <w:rPr>
                      <w:sz w:val="18"/>
                      <w:szCs w:val="18"/>
                    </w:rPr>
                    <w:t>Self-employed</w:t>
                  </w:r>
                  <w:r w:rsidR="00184664" w:rsidRPr="00673FCE">
                    <w:rPr>
                      <w:sz w:val="18"/>
                      <w:szCs w:val="18"/>
                    </w:rPr>
                    <w:t xml:space="preserve"> | </w:t>
                  </w:r>
                  <w:r w:rsidR="00D136C4" w:rsidRPr="00673FCE">
                    <w:rPr>
                      <w:sz w:val="18"/>
                      <w:szCs w:val="18"/>
                    </w:rPr>
                    <w:t>2020-2021</w:t>
                  </w:r>
                </w:p>
                <w:p w14:paraId="7AC72AAF" w14:textId="13C0D168" w:rsidR="00184664" w:rsidRPr="00673FCE" w:rsidRDefault="0058372D" w:rsidP="00CC7AD0">
                  <w:pPr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 xml:space="preserve">I taught concepts such as programming, </w:t>
                  </w:r>
                  <w:r w:rsidR="000609E7" w:rsidRPr="00673FCE">
                    <w:rPr>
                      <w:sz w:val="18"/>
                      <w:szCs w:val="18"/>
                    </w:rPr>
                    <w:t xml:space="preserve">Logic gates, HTML to students pursuing Computer Science in school or </w:t>
                  </w:r>
                  <w:r w:rsidR="00971AAB" w:rsidRPr="00673FCE">
                    <w:rPr>
                      <w:sz w:val="18"/>
                      <w:szCs w:val="18"/>
                    </w:rPr>
                    <w:t>in general interest.</w:t>
                  </w:r>
                </w:p>
                <w:p w14:paraId="117050F9" w14:textId="1F53D4FB" w:rsidR="00184664" w:rsidRPr="00673FCE" w:rsidRDefault="00B76E0E" w:rsidP="00C71FB3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 xml:space="preserve">Certification | </w:t>
                  </w:r>
                  <w:r w:rsidR="00682AEE" w:rsidRPr="00673FCE">
                    <w:rPr>
                      <w:sz w:val="18"/>
                      <w:szCs w:val="18"/>
                    </w:rPr>
                    <w:t xml:space="preserve">Computer Academy (WEST BENGAL (INDIA) GOVT. REGISTERED) CERTIFICATION </w:t>
                  </w:r>
                  <w:r w:rsidR="00C41DE4" w:rsidRPr="00673FCE">
                    <w:rPr>
                      <w:sz w:val="18"/>
                      <w:szCs w:val="18"/>
                    </w:rPr>
                    <w:t xml:space="preserve">IN </w:t>
                  </w:r>
                  <w:r w:rsidR="00682AEE" w:rsidRPr="00673FCE">
                    <w:rPr>
                      <w:sz w:val="18"/>
                      <w:szCs w:val="18"/>
                    </w:rPr>
                    <w:t>JAVA PROGRAMMING COURSE</w:t>
                  </w:r>
                  <w:r w:rsidRPr="00673FCE">
                    <w:rPr>
                      <w:sz w:val="18"/>
                      <w:szCs w:val="18"/>
                    </w:rPr>
                    <w:t xml:space="preserve"> | </w:t>
                  </w:r>
                  <w:r w:rsidR="00E4679C" w:rsidRPr="00673FCE">
                    <w:rPr>
                      <w:sz w:val="18"/>
                      <w:szCs w:val="18"/>
                    </w:rPr>
                    <w:t>2017-2018</w:t>
                  </w:r>
                </w:p>
                <w:p w14:paraId="7E7B0E4D" w14:textId="737C4136" w:rsidR="002825CC" w:rsidRPr="00673FCE" w:rsidRDefault="00C41DE4" w:rsidP="002825CC">
                  <w:pPr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>Secured A+ grade and learned basic and advanced concepts of Java programming.</w:t>
                  </w:r>
                </w:p>
                <w:p w14:paraId="1CDF253E" w14:textId="77777777" w:rsidR="00184664" w:rsidRPr="00A85B6F" w:rsidRDefault="00E95842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58798E7A947244D9DA244A9B5E2D9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4C2398">
                        <w:rPr>
                          <w:sz w:val="24"/>
                          <w:szCs w:val="24"/>
                        </w:rPr>
                        <w:t>Education</w:t>
                      </w:r>
                    </w:sdtContent>
                  </w:sdt>
                </w:p>
                <w:p w14:paraId="0498DC8C" w14:textId="11C73E26" w:rsidR="00CA61C1" w:rsidRPr="00673FCE" w:rsidRDefault="001A19E6" w:rsidP="00CA61C1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>Pursuing Advance Diploma in Software Engineering Technology – Artificial Intelligence</w:t>
                  </w:r>
                  <w:r w:rsidR="00184664" w:rsidRPr="00673FCE">
                    <w:rPr>
                      <w:sz w:val="18"/>
                      <w:szCs w:val="18"/>
                    </w:rPr>
                    <w:t xml:space="preserve"> | </w:t>
                  </w:r>
                  <w:r w:rsidRPr="00673FCE">
                    <w:rPr>
                      <w:sz w:val="18"/>
                      <w:szCs w:val="18"/>
                    </w:rPr>
                    <w:t>202</w:t>
                  </w:r>
                  <w:r w:rsidR="005708BB" w:rsidRPr="00673FCE">
                    <w:rPr>
                      <w:sz w:val="18"/>
                      <w:szCs w:val="18"/>
                    </w:rPr>
                    <w:t>2</w:t>
                  </w:r>
                  <w:r w:rsidRPr="00673FCE">
                    <w:rPr>
                      <w:sz w:val="18"/>
                      <w:szCs w:val="18"/>
                    </w:rPr>
                    <w:t>-202</w:t>
                  </w:r>
                  <w:r w:rsidR="005708BB" w:rsidRPr="00673FCE">
                    <w:rPr>
                      <w:sz w:val="18"/>
                      <w:szCs w:val="18"/>
                    </w:rPr>
                    <w:t>4</w:t>
                  </w:r>
                  <w:r w:rsidR="00184664" w:rsidRPr="00673FCE">
                    <w:rPr>
                      <w:sz w:val="18"/>
                      <w:szCs w:val="18"/>
                    </w:rPr>
                    <w:t xml:space="preserve"> | </w:t>
                  </w:r>
                  <w:r w:rsidR="005708BB" w:rsidRPr="00673FCE">
                    <w:rPr>
                      <w:sz w:val="18"/>
                      <w:szCs w:val="18"/>
                    </w:rPr>
                    <w:t>Centennial College</w:t>
                  </w:r>
                </w:p>
                <w:p w14:paraId="23A7ECC8" w14:textId="33FF8CC4" w:rsidR="00CA61C1" w:rsidRPr="00673FCE" w:rsidRDefault="00CA61C1" w:rsidP="00CA61C1">
                  <w:pPr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>Currently in my 3</w:t>
                  </w:r>
                  <w:r w:rsidRPr="00673FCE">
                    <w:rPr>
                      <w:sz w:val="18"/>
                      <w:szCs w:val="18"/>
                      <w:vertAlign w:val="superscript"/>
                    </w:rPr>
                    <w:t>rd</w:t>
                  </w:r>
                  <w:r w:rsidRPr="00673FCE">
                    <w:rPr>
                      <w:sz w:val="18"/>
                      <w:szCs w:val="18"/>
                    </w:rPr>
                    <w:t xml:space="preserve"> SEMESTER. OVERALL GPA </w:t>
                  </w:r>
                  <w:r w:rsidR="002D050C" w:rsidRPr="00673FCE">
                    <w:rPr>
                      <w:sz w:val="18"/>
                      <w:szCs w:val="18"/>
                    </w:rPr>
                    <w:t>4.01.</w:t>
                  </w:r>
                </w:p>
                <w:p w14:paraId="021B3B1B" w14:textId="2B72F88B" w:rsidR="00CA61C1" w:rsidRPr="00673FCE" w:rsidRDefault="00CA61C1" w:rsidP="00CA61C1">
                  <w:pPr>
                    <w:rPr>
                      <w:sz w:val="18"/>
                      <w:szCs w:val="18"/>
                    </w:rPr>
                  </w:pPr>
                  <w:r w:rsidRPr="00673FCE">
                    <w:rPr>
                      <w:sz w:val="18"/>
                      <w:szCs w:val="18"/>
                    </w:rPr>
                    <w:t>1</w:t>
                  </w:r>
                  <w:r w:rsidRPr="00673FCE">
                    <w:rPr>
                      <w:sz w:val="18"/>
                      <w:szCs w:val="18"/>
                      <w:vertAlign w:val="superscript"/>
                    </w:rPr>
                    <w:t>st</w:t>
                  </w:r>
                  <w:r w:rsidRPr="00673FCE">
                    <w:rPr>
                      <w:sz w:val="18"/>
                      <w:szCs w:val="18"/>
                    </w:rPr>
                    <w:t xml:space="preserve"> SEMESTER GPA </w:t>
                  </w:r>
                  <w:r w:rsidR="002D050C" w:rsidRPr="00673FCE">
                    <w:rPr>
                      <w:sz w:val="18"/>
                      <w:szCs w:val="18"/>
                    </w:rPr>
                    <w:t>4.43.</w:t>
                  </w:r>
                  <w:r w:rsidRPr="00673FCE">
                    <w:rPr>
                      <w:sz w:val="18"/>
                      <w:szCs w:val="18"/>
                    </w:rPr>
                    <w:t xml:space="preserve"> 2</w:t>
                  </w:r>
                  <w:r w:rsidRPr="00673FCE">
                    <w:rPr>
                      <w:sz w:val="18"/>
                      <w:szCs w:val="18"/>
                      <w:vertAlign w:val="superscript"/>
                    </w:rPr>
                    <w:t>nd</w:t>
                  </w:r>
                  <w:r w:rsidRPr="00673FCE">
                    <w:rPr>
                      <w:sz w:val="18"/>
                      <w:szCs w:val="18"/>
                    </w:rPr>
                    <w:t xml:space="preserve"> SEMESTER GPA 3.67</w:t>
                  </w:r>
                  <w:r w:rsidR="002D050C" w:rsidRPr="00673FCE">
                    <w:rPr>
                      <w:sz w:val="18"/>
                      <w:szCs w:val="18"/>
                    </w:rPr>
                    <w:t>.</w:t>
                  </w:r>
                </w:p>
                <w:p w14:paraId="49F4B61B" w14:textId="01C7117D" w:rsidR="00184664" w:rsidRPr="00257FB9" w:rsidRDefault="005708BB" w:rsidP="00CC7AD0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257FB9">
                    <w:rPr>
                      <w:sz w:val="18"/>
                      <w:szCs w:val="18"/>
                    </w:rPr>
                    <w:t>Higher Secondary from ISC Board, New Delhi</w:t>
                  </w:r>
                  <w:r w:rsidR="00184664" w:rsidRPr="00257FB9">
                    <w:rPr>
                      <w:sz w:val="18"/>
                      <w:szCs w:val="18"/>
                    </w:rPr>
                    <w:t xml:space="preserve"> | </w:t>
                  </w:r>
                  <w:r w:rsidRPr="00257FB9">
                    <w:rPr>
                      <w:sz w:val="18"/>
                      <w:szCs w:val="18"/>
                    </w:rPr>
                    <w:t>2020</w:t>
                  </w:r>
                  <w:r w:rsidR="00184664" w:rsidRPr="00257FB9">
                    <w:rPr>
                      <w:sz w:val="18"/>
                      <w:szCs w:val="18"/>
                    </w:rPr>
                    <w:t xml:space="preserve"> | </w:t>
                  </w:r>
                  <w:r w:rsidRPr="00257FB9">
                    <w:rPr>
                      <w:sz w:val="18"/>
                      <w:szCs w:val="18"/>
                    </w:rPr>
                    <w:t>ST. Stephen’s School, Budge Budge</w:t>
                  </w:r>
                </w:p>
                <w:p w14:paraId="4BFB140E" w14:textId="2084332E" w:rsidR="004670DD" w:rsidRPr="00257FB9" w:rsidRDefault="00031AEF" w:rsidP="004670DD">
                  <w:pPr>
                    <w:rPr>
                      <w:sz w:val="18"/>
                      <w:szCs w:val="18"/>
                    </w:rPr>
                  </w:pPr>
                  <w:r w:rsidRPr="00257FB9">
                    <w:rPr>
                      <w:sz w:val="18"/>
                      <w:szCs w:val="18"/>
                    </w:rPr>
                    <w:t>Secured 88.2% overall percentage in one of the most re</w:t>
                  </w:r>
                  <w:r w:rsidR="00B843C1" w:rsidRPr="00257FB9">
                    <w:rPr>
                      <w:sz w:val="18"/>
                      <w:szCs w:val="18"/>
                    </w:rPr>
                    <w:t xml:space="preserve">puted </w:t>
                  </w:r>
                  <w:r w:rsidR="009832AA" w:rsidRPr="00257FB9">
                    <w:rPr>
                      <w:sz w:val="18"/>
                      <w:szCs w:val="18"/>
                    </w:rPr>
                    <w:t xml:space="preserve">H.S Board in India. Computer Science was one of </w:t>
                  </w:r>
                  <w:r w:rsidR="000F58A9" w:rsidRPr="00257FB9">
                    <w:rPr>
                      <w:sz w:val="18"/>
                      <w:szCs w:val="18"/>
                    </w:rPr>
                    <w:t>strongest score on display at 93%.</w:t>
                  </w:r>
                </w:p>
              </w:tc>
            </w:tr>
          </w:tbl>
          <w:p w14:paraId="1CB28E44" w14:textId="77777777" w:rsidR="00184664" w:rsidRPr="00A85B6F" w:rsidRDefault="00184664" w:rsidP="00CC7AD0"/>
        </w:tc>
        <w:tc>
          <w:tcPr>
            <w:tcW w:w="4425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86"/>
            </w:tblGrid>
            <w:tr w:rsidR="00184664" w:rsidRPr="00A85B6F" w14:paraId="1BBB7A33" w14:textId="77777777" w:rsidTr="00257FB9">
              <w:trPr>
                <w:trHeight w:hRule="exact" w:val="38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9089A40" w14:textId="77777777" w:rsidR="00184664" w:rsidRPr="00A85B6F" w:rsidRDefault="00E95842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E5BDDD4E86116449A05759156A205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2A125108" w14:textId="5663CCEB" w:rsidR="00184664" w:rsidRPr="00A85B6F" w:rsidRDefault="004E4835" w:rsidP="00CC7AD0">
                  <w:pPr>
                    <w:pStyle w:val="Heading3"/>
                  </w:pPr>
                  <w:r>
                    <w:t xml:space="preserve">A motivated and inspired student </w:t>
                  </w:r>
                  <w:r w:rsidR="005708BB">
                    <w:t xml:space="preserve">with high ambitions and creative thinking, </w:t>
                  </w:r>
                  <w:r>
                    <w:t>aspiring to become a front-end developer. I am looking for an opportunity to bring my skills and learning into practical use.</w:t>
                  </w:r>
                </w:p>
              </w:tc>
            </w:tr>
            <w:tr w:rsidR="00184664" w:rsidRPr="00A85B6F" w14:paraId="42FCF166" w14:textId="77777777" w:rsidTr="00257FB9">
              <w:trPr>
                <w:trHeight w:hRule="exact" w:val="341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67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35"/>
                    <w:gridCol w:w="1836"/>
                  </w:tblGrid>
                  <w:tr w:rsidR="00184664" w:rsidRPr="00A85B6F" w14:paraId="382AB58D" w14:textId="77777777" w:rsidTr="00257FB9">
                    <w:trPr>
                      <w:trHeight w:val="606"/>
                    </w:trPr>
                    <w:tc>
                      <w:tcPr>
                        <w:tcW w:w="1835" w:type="dxa"/>
                        <w:tcMar>
                          <w:top w:w="432" w:type="dxa"/>
                          <w:bottom w:w="0" w:type="dxa"/>
                        </w:tcMar>
                      </w:tcPr>
                      <w:p w14:paraId="024BA54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015EA77" wp14:editId="03D090EE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8237151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CSP1/bzAsAABk3AAAOAAAAAAAAAAAA&#13;&#10;AAAAAC4CAABkcnMvZTJvRG9jLnhtbFBLAQItABQABgAIAAAAIQDbJ8Nc3AAAAAgBAAAPAAAAAAAA&#13;&#10;AAAAAAAAACYOAABkcnMvZG93bnJldi54bWxQSwUGAAAAAAQABADzAAAALw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36" w:type="dxa"/>
                        <w:tcMar>
                          <w:top w:w="432" w:type="dxa"/>
                          <w:bottom w:w="0" w:type="dxa"/>
                        </w:tcMar>
                      </w:tcPr>
                      <w:p w14:paraId="2B10A22F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354A8B0" wp14:editId="11D86AEA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2AD2FFD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BbSaXuWHAAAoaMAAA4AAAAAAAAAAAAAAAAALgIAAGRycy9lMm9Eb2MueG1sUEsBAi0AFAAGAAgA&#13;&#10;AAAhANsnw1zcAAAACAEAAA8AAAAAAAAAAAAAAAAA8B4AAGRycy9kb3ducmV2LnhtbFBLBQYAAAAA&#13;&#10;BAAEAPMAAAD5HwAAAAA=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49359942" w14:textId="77777777" w:rsidTr="00257FB9">
                    <w:trPr>
                      <w:trHeight w:val="564"/>
                    </w:trPr>
                    <w:tc>
                      <w:tcPr>
                        <w:tcW w:w="1835" w:type="dxa"/>
                        <w:tcMar>
                          <w:top w:w="0" w:type="dxa"/>
                          <w:bottom w:w="0" w:type="dxa"/>
                        </w:tcMar>
                      </w:tcPr>
                      <w:p w14:paraId="5983AFD9" w14:textId="5775DD76" w:rsidR="006364D6" w:rsidRPr="00A85B6F" w:rsidRDefault="006364D6" w:rsidP="006364D6">
                        <w:r>
                          <w:t>Tejindersingh9170</w:t>
                        </w:r>
                        <w:r w:rsidR="005125BB">
                          <w:t>@gmail.com</w:t>
                        </w:r>
                      </w:p>
                    </w:tc>
                    <w:tc>
                      <w:tcPr>
                        <w:tcW w:w="1836" w:type="dxa"/>
                        <w:tcMar>
                          <w:top w:w="0" w:type="dxa"/>
                          <w:bottom w:w="0" w:type="dxa"/>
                        </w:tcMar>
                      </w:tcPr>
                      <w:p w14:paraId="2BFDF891" w14:textId="5609BEC2" w:rsidR="00184664" w:rsidRPr="00A85B6F" w:rsidRDefault="005125BB" w:rsidP="00CC7AD0">
                        <w:r>
                          <w:t>+1 437-254-1712</w:t>
                        </w:r>
                      </w:p>
                    </w:tc>
                  </w:tr>
                  <w:tr w:rsidR="00184664" w:rsidRPr="00A85B6F" w14:paraId="44303611" w14:textId="77777777" w:rsidTr="00257FB9">
                    <w:trPr>
                      <w:trHeight w:val="606"/>
                    </w:trPr>
                    <w:tc>
                      <w:tcPr>
                        <w:tcW w:w="1835" w:type="dxa"/>
                        <w:tcMar>
                          <w:top w:w="288" w:type="dxa"/>
                          <w:bottom w:w="0" w:type="dxa"/>
                        </w:tcMar>
                      </w:tcPr>
                      <w:p w14:paraId="284556DD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8A59F7" wp14:editId="74AA3317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C5716D0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KGn7c11EAAAOlEAAA4AAAAAAAAAAAAAAAAA&#13;&#10;LgIAAGRycy9lMm9Eb2MueG1sUEsBAi0AFAAGAAgAAAAhANsnw1zcAAAACAEAAA8AAAAAAAAAAAAA&#13;&#10;AAAAzxIAAGRycy9kb3ducmV2LnhtbFBLBQYAAAAABAAEAPMAAADYEwAAAAA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36" w:type="dxa"/>
                        <w:tcMar>
                          <w:top w:w="288" w:type="dxa"/>
                          <w:bottom w:w="0" w:type="dxa"/>
                        </w:tcMar>
                      </w:tcPr>
                      <w:p w14:paraId="0722269E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076FBCE" wp14:editId="2FA6F0D1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3F7A716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&#13;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2EFB3971" w14:textId="77777777" w:rsidTr="00257FB9">
                    <w:trPr>
                      <w:trHeight w:val="1255"/>
                    </w:trPr>
                    <w:tc>
                      <w:tcPr>
                        <w:tcW w:w="1835" w:type="dxa"/>
                        <w:tcMar>
                          <w:top w:w="0" w:type="dxa"/>
                          <w:bottom w:w="288" w:type="dxa"/>
                        </w:tcMar>
                      </w:tcPr>
                      <w:p w14:paraId="7B4DED5E" w14:textId="77777777" w:rsidR="00E3158A" w:rsidRDefault="00E3158A" w:rsidP="00E3158A">
                        <w:r>
                          <w:rPr>
                            <w:rStyle w:val="vanity-namedomain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>
                          <w:rPr>
                            <w:rStyle w:val="break-words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tejinder-singh-566602236</w:t>
                        </w:r>
                      </w:p>
                      <w:p w14:paraId="08970CA3" w14:textId="6487F326" w:rsidR="00184664" w:rsidRPr="00A85B6F" w:rsidRDefault="00184664" w:rsidP="00CC7AD0"/>
                    </w:tc>
                    <w:tc>
                      <w:tcPr>
                        <w:tcW w:w="1836" w:type="dxa"/>
                        <w:tcMar>
                          <w:top w:w="0" w:type="dxa"/>
                          <w:bottom w:w="288" w:type="dxa"/>
                        </w:tcMar>
                      </w:tcPr>
                      <w:p w14:paraId="25CC7041" w14:textId="6FF80DD1" w:rsidR="00184664" w:rsidRPr="00A85B6F" w:rsidRDefault="00212383" w:rsidP="00CC7AD0">
                        <w:r>
                          <w:t>@TejinderCodes</w:t>
                        </w:r>
                      </w:p>
                    </w:tc>
                  </w:tr>
                </w:tbl>
                <w:p w14:paraId="76D776FE" w14:textId="77777777" w:rsidR="00184664" w:rsidRPr="00A85B6F" w:rsidRDefault="00E95842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89CD132928F07409EC456674682E9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63283FD2" w14:textId="77777777" w:rsidTr="00257FB9">
              <w:trPr>
                <w:trHeight w:val="320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7CC5AB18" w14:textId="1597AD13" w:rsidR="00184664" w:rsidRPr="00A85B6F" w:rsidRDefault="001A19E6" w:rsidP="00CC7AD0">
                  <w:pPr>
                    <w:pStyle w:val="Heading2"/>
                  </w:pPr>
                  <w:r>
                    <w:t xml:space="preserve">SOFT SKILLS AND </w:t>
                  </w:r>
                  <w:r w:rsidR="00750F4F">
                    <w:t>CERTIFICATIONS</w:t>
                  </w:r>
                </w:p>
                <w:p w14:paraId="77623392" w14:textId="3EFD1E95" w:rsidR="004670DD" w:rsidRPr="00145203" w:rsidRDefault="002C03D2" w:rsidP="00CF59B6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 w:rsidRPr="00145203">
                    <w:rPr>
                      <w:b/>
                      <w:bCs/>
                      <w:shd w:val="clear" w:color="auto" w:fill="FFC000" w:themeFill="accent4"/>
                    </w:rPr>
                    <w:t>Leadership</w:t>
                  </w:r>
                  <w:r w:rsidR="007602C1">
                    <w:rPr>
                      <w:b/>
                      <w:bCs/>
                      <w:shd w:val="clear" w:color="auto" w:fill="FFC000" w:themeFill="accent4"/>
                    </w:rPr>
                    <w:t>, served as the captain of my institution.</w:t>
                  </w:r>
                </w:p>
                <w:p w14:paraId="12383150" w14:textId="77777777" w:rsidR="00CF59B6" w:rsidRPr="000A1D74" w:rsidRDefault="00145203" w:rsidP="000A1D7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hd w:val="clear" w:color="auto" w:fill="FFC000" w:themeFill="accent4"/>
                    </w:rPr>
                    <w:t>Problem solvin</w:t>
                  </w:r>
                  <w:r w:rsidR="000A1D74">
                    <w:rPr>
                      <w:b/>
                      <w:bCs/>
                      <w:shd w:val="clear" w:color="auto" w:fill="FFC000" w:themeFill="accent4"/>
                    </w:rPr>
                    <w:t>g</w:t>
                  </w:r>
                </w:p>
                <w:p w14:paraId="4E8D5519" w14:textId="77777777" w:rsidR="000A1D74" w:rsidRPr="007073FD" w:rsidRDefault="000A1D74" w:rsidP="000A1D7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hd w:val="clear" w:color="auto" w:fill="FFC000" w:themeFill="accent4"/>
                    </w:rPr>
                    <w:t>Communication</w:t>
                  </w:r>
                  <w:r w:rsidR="007073FD">
                    <w:rPr>
                      <w:b/>
                      <w:bCs/>
                      <w:shd w:val="clear" w:color="auto" w:fill="FFC000" w:themeFill="accent4"/>
                    </w:rPr>
                    <w:t xml:space="preserve"> skills</w:t>
                  </w:r>
                </w:p>
                <w:p w14:paraId="69EDE3CA" w14:textId="77777777" w:rsidR="007073FD" w:rsidRPr="007073FD" w:rsidRDefault="007073FD" w:rsidP="000A1D7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hd w:val="clear" w:color="auto" w:fill="FFC000" w:themeFill="accent4"/>
                    </w:rPr>
                    <w:t>Team management</w:t>
                  </w:r>
                </w:p>
                <w:p w14:paraId="7BB5BA67" w14:textId="77777777" w:rsidR="007073FD" w:rsidRPr="006D109B" w:rsidRDefault="006D109B" w:rsidP="000A1D7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hd w:val="clear" w:color="auto" w:fill="FFC000" w:themeFill="accent4"/>
                    </w:rPr>
                    <w:t>Creative thinking</w:t>
                  </w:r>
                </w:p>
                <w:p w14:paraId="4641BE24" w14:textId="15114DC3" w:rsidR="006D109B" w:rsidRPr="000A1D74" w:rsidRDefault="004C2398" w:rsidP="000A1D7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hd w:val="clear" w:color="auto" w:fill="FFC000" w:themeFill="accent4"/>
                    </w:rPr>
                    <w:t>Work ethic</w:t>
                  </w:r>
                </w:p>
              </w:tc>
            </w:tr>
          </w:tbl>
          <w:p w14:paraId="1A2545D7" w14:textId="77777777" w:rsidR="00184664" w:rsidRPr="00A85B6F" w:rsidRDefault="00184664" w:rsidP="00CC7AD0"/>
        </w:tc>
      </w:tr>
    </w:tbl>
    <w:p w14:paraId="2D39DE67" w14:textId="77777777" w:rsidR="00BA68C1" w:rsidRPr="00A85B6F" w:rsidRDefault="00BA68C1" w:rsidP="005708BB">
      <w:pPr>
        <w:pStyle w:val="NoSpacing"/>
        <w:jc w:val="both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E388" w14:textId="77777777" w:rsidR="00EA3F1F" w:rsidRDefault="00EA3F1F" w:rsidP="008B2920">
      <w:pPr>
        <w:spacing w:after="0" w:line="240" w:lineRule="auto"/>
      </w:pPr>
      <w:r>
        <w:separator/>
      </w:r>
    </w:p>
  </w:endnote>
  <w:endnote w:type="continuationSeparator" w:id="0">
    <w:p w14:paraId="1998DCFC" w14:textId="77777777" w:rsidR="00EA3F1F" w:rsidRDefault="00EA3F1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1080A" w14:textId="77777777" w:rsidR="00853CE2" w:rsidRDefault="00853CE2" w:rsidP="005708BB">
        <w:pPr>
          <w:pStyle w:val="Footer"/>
          <w:jc w:val="both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41F7" w14:textId="77777777" w:rsidR="00EA3F1F" w:rsidRDefault="00EA3F1F" w:rsidP="008B2920">
      <w:pPr>
        <w:spacing w:after="0" w:line="240" w:lineRule="auto"/>
      </w:pPr>
      <w:r>
        <w:separator/>
      </w:r>
    </w:p>
  </w:footnote>
  <w:footnote w:type="continuationSeparator" w:id="0">
    <w:p w14:paraId="28FD4E57" w14:textId="77777777" w:rsidR="00EA3F1F" w:rsidRDefault="00EA3F1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01405206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23D36E6F" w14:textId="2A99EB1B" w:rsidR="00A85B6F" w:rsidRDefault="00E95842" w:rsidP="00A85B6F">
              <w:pPr>
                <w:pStyle w:val="Heading1"/>
              </w:pPr>
              <w:r>
                <w:t>Tejinder Pannu</w:t>
              </w:r>
            </w:p>
          </w:tc>
        </w:sdtContent>
      </w:sdt>
    </w:tr>
    <w:tr w:rsidR="00142F58" w14:paraId="190DBEC3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B975E6A" w14:textId="77777777" w:rsidR="00142F58" w:rsidRDefault="00142F58" w:rsidP="00142F58"/>
      </w:tc>
    </w:tr>
  </w:tbl>
  <w:p w14:paraId="3F5BEAEF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5B2"/>
    <w:multiLevelType w:val="hybridMultilevel"/>
    <w:tmpl w:val="611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CB7"/>
    <w:multiLevelType w:val="hybridMultilevel"/>
    <w:tmpl w:val="BBB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2E3"/>
    <w:multiLevelType w:val="hybridMultilevel"/>
    <w:tmpl w:val="657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6737"/>
    <w:multiLevelType w:val="hybridMultilevel"/>
    <w:tmpl w:val="FFE6E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2830">
    <w:abstractNumId w:val="1"/>
  </w:num>
  <w:num w:numId="2" w16cid:durableId="693307949">
    <w:abstractNumId w:val="0"/>
  </w:num>
  <w:num w:numId="3" w16cid:durableId="1129205406">
    <w:abstractNumId w:val="2"/>
  </w:num>
  <w:num w:numId="4" w16cid:durableId="163783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35"/>
    <w:rsid w:val="00014C6A"/>
    <w:rsid w:val="000243D1"/>
    <w:rsid w:val="00031AEF"/>
    <w:rsid w:val="00057F04"/>
    <w:rsid w:val="000609E7"/>
    <w:rsid w:val="000A1D74"/>
    <w:rsid w:val="000A378C"/>
    <w:rsid w:val="000F58A9"/>
    <w:rsid w:val="0010042F"/>
    <w:rsid w:val="00135C2C"/>
    <w:rsid w:val="00142F58"/>
    <w:rsid w:val="00145203"/>
    <w:rsid w:val="00153ED4"/>
    <w:rsid w:val="00184664"/>
    <w:rsid w:val="001A19E6"/>
    <w:rsid w:val="001C7765"/>
    <w:rsid w:val="001F60D3"/>
    <w:rsid w:val="0020741F"/>
    <w:rsid w:val="00212383"/>
    <w:rsid w:val="0024194B"/>
    <w:rsid w:val="00257FB9"/>
    <w:rsid w:val="0027115C"/>
    <w:rsid w:val="002825CC"/>
    <w:rsid w:val="00293B83"/>
    <w:rsid w:val="002C03D2"/>
    <w:rsid w:val="002D050C"/>
    <w:rsid w:val="00390414"/>
    <w:rsid w:val="003C1815"/>
    <w:rsid w:val="003E1711"/>
    <w:rsid w:val="0045425A"/>
    <w:rsid w:val="00463A38"/>
    <w:rsid w:val="004670DD"/>
    <w:rsid w:val="0048346B"/>
    <w:rsid w:val="004C2398"/>
    <w:rsid w:val="004D37CC"/>
    <w:rsid w:val="004E4835"/>
    <w:rsid w:val="004E4CA5"/>
    <w:rsid w:val="004F4C77"/>
    <w:rsid w:val="00502D70"/>
    <w:rsid w:val="00510920"/>
    <w:rsid w:val="005125BB"/>
    <w:rsid w:val="00517626"/>
    <w:rsid w:val="005708BB"/>
    <w:rsid w:val="0058372D"/>
    <w:rsid w:val="005B0E81"/>
    <w:rsid w:val="005E1463"/>
    <w:rsid w:val="00610FE5"/>
    <w:rsid w:val="00630D36"/>
    <w:rsid w:val="006364D6"/>
    <w:rsid w:val="00673FCE"/>
    <w:rsid w:val="00682AEE"/>
    <w:rsid w:val="00693E7F"/>
    <w:rsid w:val="006A3CE7"/>
    <w:rsid w:val="006D109B"/>
    <w:rsid w:val="006D303C"/>
    <w:rsid w:val="006E5FD2"/>
    <w:rsid w:val="006F1734"/>
    <w:rsid w:val="006F5F51"/>
    <w:rsid w:val="007073FD"/>
    <w:rsid w:val="00750F4F"/>
    <w:rsid w:val="007602C1"/>
    <w:rsid w:val="00781D13"/>
    <w:rsid w:val="00783C41"/>
    <w:rsid w:val="00787503"/>
    <w:rsid w:val="00792967"/>
    <w:rsid w:val="007E7032"/>
    <w:rsid w:val="00833359"/>
    <w:rsid w:val="00853CE2"/>
    <w:rsid w:val="00860491"/>
    <w:rsid w:val="008801ED"/>
    <w:rsid w:val="00887A77"/>
    <w:rsid w:val="008B2920"/>
    <w:rsid w:val="008B2DF7"/>
    <w:rsid w:val="00905520"/>
    <w:rsid w:val="009244EC"/>
    <w:rsid w:val="00971AAB"/>
    <w:rsid w:val="009814C0"/>
    <w:rsid w:val="009832AA"/>
    <w:rsid w:val="00984A27"/>
    <w:rsid w:val="00A00F8D"/>
    <w:rsid w:val="00A17C11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76E0E"/>
    <w:rsid w:val="00B843C1"/>
    <w:rsid w:val="00BA68C1"/>
    <w:rsid w:val="00BD34A5"/>
    <w:rsid w:val="00BD5EFB"/>
    <w:rsid w:val="00BE2D6E"/>
    <w:rsid w:val="00C35EFB"/>
    <w:rsid w:val="00C41DE4"/>
    <w:rsid w:val="00C71FB3"/>
    <w:rsid w:val="00C73037"/>
    <w:rsid w:val="00CA61C1"/>
    <w:rsid w:val="00CF59B6"/>
    <w:rsid w:val="00D0514A"/>
    <w:rsid w:val="00D136C4"/>
    <w:rsid w:val="00D2689C"/>
    <w:rsid w:val="00D97FFA"/>
    <w:rsid w:val="00DF20A3"/>
    <w:rsid w:val="00DF6A6F"/>
    <w:rsid w:val="00E20402"/>
    <w:rsid w:val="00E27B07"/>
    <w:rsid w:val="00E3158A"/>
    <w:rsid w:val="00E448FF"/>
    <w:rsid w:val="00E4679C"/>
    <w:rsid w:val="00E527ED"/>
    <w:rsid w:val="00E72991"/>
    <w:rsid w:val="00E928A3"/>
    <w:rsid w:val="00E95842"/>
    <w:rsid w:val="00EA3F1F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DA70A"/>
  <w15:chartTrackingRefBased/>
  <w15:docId w15:val="{7DD5B057-B685-6740-93DD-62CCCB91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customStyle="1" w:styleId="vanity-namedomain">
    <w:name w:val="vanity-name__domain"/>
    <w:basedOn w:val="DefaultParagraphFont"/>
    <w:rsid w:val="00E3158A"/>
  </w:style>
  <w:style w:type="character" w:customStyle="1" w:styleId="break-words">
    <w:name w:val="break-words"/>
    <w:basedOn w:val="DefaultParagraphFont"/>
    <w:rsid w:val="00E3158A"/>
  </w:style>
  <w:style w:type="paragraph" w:styleId="ListParagraph">
    <w:name w:val="List Paragraph"/>
    <w:basedOn w:val="Normal"/>
    <w:uiPriority w:val="34"/>
    <w:unhideWhenUsed/>
    <w:qFormat/>
    <w:rsid w:val="0014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Search/%7bAEE937DB-3E85-0A48-89ED-0BDF5C8063DA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42E7A9D573D94D9D519E4A524F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BFD2-CE93-0D44-92FA-952E58274CA2}"/>
      </w:docPartPr>
      <w:docPartBody>
        <w:p w:rsidR="00EA670D" w:rsidRDefault="00EA670D">
          <w:pPr>
            <w:pStyle w:val="8E42E7A9D573D94D9D519E4A524FABEC"/>
          </w:pPr>
          <w:r w:rsidRPr="00A85B6F">
            <w:t>Skills</w:t>
          </w:r>
        </w:p>
      </w:docPartBody>
    </w:docPart>
    <w:docPart>
      <w:docPartPr>
        <w:name w:val="158798E7A947244D9DA244A9B5E2D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CFCA-BA9E-9843-AEB9-0FAEDE8A0C2D}"/>
      </w:docPartPr>
      <w:docPartBody>
        <w:p w:rsidR="00EA670D" w:rsidRDefault="00EA670D">
          <w:pPr>
            <w:pStyle w:val="158798E7A947244D9DA244A9B5E2D953"/>
          </w:pPr>
          <w:r w:rsidRPr="00A85B6F">
            <w:t>Education</w:t>
          </w:r>
        </w:p>
      </w:docPartBody>
    </w:docPart>
    <w:docPart>
      <w:docPartPr>
        <w:name w:val="5E5BDDD4E86116449A05759156A2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BA20-8D6D-3F49-9AA3-11AEB55B28E2}"/>
      </w:docPartPr>
      <w:docPartBody>
        <w:p w:rsidR="00EA670D" w:rsidRDefault="00EA670D">
          <w:pPr>
            <w:pStyle w:val="5E5BDDD4E86116449A05759156A20515"/>
          </w:pPr>
          <w:r>
            <w:t>Objective</w:t>
          </w:r>
        </w:p>
      </w:docPartBody>
    </w:docPart>
    <w:docPart>
      <w:docPartPr>
        <w:name w:val="489CD132928F07409EC456674682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5EF9-A2B9-EF4D-BCD9-7201CBC7CCBC}"/>
      </w:docPartPr>
      <w:docPartBody>
        <w:p w:rsidR="00EA670D" w:rsidRDefault="00EA670D">
          <w:pPr>
            <w:pStyle w:val="489CD132928F07409EC456674682E9AD"/>
          </w:pPr>
          <w:r w:rsidRPr="00A85B6F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80"/>
    <w:rsid w:val="001D4080"/>
    <w:rsid w:val="00E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42E7A9D573D94D9D519E4A524FABEC">
    <w:name w:val="8E42E7A9D573D94D9D519E4A524FABEC"/>
  </w:style>
  <w:style w:type="paragraph" w:customStyle="1" w:styleId="FD46F5383D1F334E9394E1FF4586BC75">
    <w:name w:val="FD46F5383D1F334E9394E1FF4586BC75"/>
  </w:style>
  <w:style w:type="paragraph" w:customStyle="1" w:styleId="0D6FD03D3D62A746AA8AEAA567AAF15C">
    <w:name w:val="0D6FD03D3D62A746AA8AEAA567AAF15C"/>
  </w:style>
  <w:style w:type="paragraph" w:customStyle="1" w:styleId="7E9CBE18327AA640B9AA903BBEA769DB">
    <w:name w:val="7E9CBE18327AA640B9AA903BBEA769DB"/>
  </w:style>
  <w:style w:type="paragraph" w:customStyle="1" w:styleId="D2FD9D01957AEC4E993A570229E1E670">
    <w:name w:val="D2FD9D01957AEC4E993A570229E1E670"/>
  </w:style>
  <w:style w:type="paragraph" w:customStyle="1" w:styleId="F522E03BACC0594AAE786B0F69A79B93">
    <w:name w:val="F522E03BACC0594AAE786B0F69A79B93"/>
  </w:style>
  <w:style w:type="paragraph" w:customStyle="1" w:styleId="DF4C9EAB0CD9B14CBD2D960FD829F890">
    <w:name w:val="DF4C9EAB0CD9B14CBD2D960FD829F890"/>
  </w:style>
  <w:style w:type="paragraph" w:customStyle="1" w:styleId="C688DF63B23A5D458E30CD8D5617806C">
    <w:name w:val="C688DF63B23A5D458E30CD8D5617806C"/>
  </w:style>
  <w:style w:type="paragraph" w:customStyle="1" w:styleId="158798E7A947244D9DA244A9B5E2D953">
    <w:name w:val="158798E7A947244D9DA244A9B5E2D953"/>
  </w:style>
  <w:style w:type="paragraph" w:customStyle="1" w:styleId="FA24F3324AA5874A9AB3D6BD28DE1330">
    <w:name w:val="FA24F3324AA5874A9AB3D6BD28DE1330"/>
  </w:style>
  <w:style w:type="paragraph" w:customStyle="1" w:styleId="5E5BDDD4E86116449A05759156A20515">
    <w:name w:val="5E5BDDD4E86116449A05759156A20515"/>
  </w:style>
  <w:style w:type="paragraph" w:customStyle="1" w:styleId="D188E72F717AFD4E831EF6B6DAC5411D">
    <w:name w:val="D188E72F717AFD4E831EF6B6DAC5411D"/>
  </w:style>
  <w:style w:type="paragraph" w:customStyle="1" w:styleId="716B2F434666214F89990C4F51F06E9B">
    <w:name w:val="716B2F434666214F89990C4F51F06E9B"/>
  </w:style>
  <w:style w:type="paragraph" w:customStyle="1" w:styleId="47B8A6904B8E414FA45584676A678A9C">
    <w:name w:val="47B8A6904B8E414FA45584676A678A9C"/>
  </w:style>
  <w:style w:type="paragraph" w:customStyle="1" w:styleId="2C7F13D302A4ED41AEFF7FE3A9933563">
    <w:name w:val="2C7F13D302A4ED41AEFF7FE3A9933563"/>
  </w:style>
  <w:style w:type="paragraph" w:customStyle="1" w:styleId="489CD132928F07409EC456674682E9AD">
    <w:name w:val="489CD132928F07409EC456674682E9AD"/>
  </w:style>
  <w:style w:type="paragraph" w:customStyle="1" w:styleId="5FD1A60DF5E2C14582A26166E01D2D10">
    <w:name w:val="5FD1A60DF5E2C14582A26166E01D2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Pannu</dc:creator>
  <cp:keywords/>
  <dc:description/>
  <cp:lastModifiedBy>Tejinder Pannu</cp:lastModifiedBy>
  <cp:revision>2</cp:revision>
  <cp:lastPrinted>2016-06-29T01:32:00Z</cp:lastPrinted>
  <dcterms:created xsi:type="dcterms:W3CDTF">2022-09-13T02:52:00Z</dcterms:created>
  <dcterms:modified xsi:type="dcterms:W3CDTF">2022-09-13T02:52:00Z</dcterms:modified>
</cp:coreProperties>
</file>